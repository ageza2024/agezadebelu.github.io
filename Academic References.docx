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EE" w:rsidRPr="00EF7D5F" w:rsidRDefault="00EF7D5F" w:rsidP="00EF7D5F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1"/>
        </w:rPr>
      </w:pPr>
      <w:r w:rsidRPr="00EF7D5F">
        <w:rPr>
          <w:rFonts w:ascii="Times New Roman" w:hAnsi="Times New Roman" w:cs="Times New Roman"/>
          <w:b/>
          <w:sz w:val="28"/>
          <w:szCs w:val="21"/>
          <w:lang w:val="en-GB"/>
        </w:rPr>
        <w:t>Academic References</w:t>
      </w:r>
      <w:r w:rsidR="00BB7CEE" w:rsidRPr="00EF7D5F">
        <w:rPr>
          <w:rFonts w:ascii="Times New Roman" w:hAnsi="Times New Roman" w:cs="Times New Roman"/>
          <w:b/>
          <w:sz w:val="28"/>
          <w:szCs w:val="21"/>
          <w:lang w:val="en-GB"/>
        </w:rPr>
        <w:t xml:space="preserve"> (People who knows about me/Recommendation clue)</w:t>
      </w:r>
    </w:p>
    <w:p w:rsidR="00DC0518" w:rsidRDefault="00DC0518" w:rsidP="00BB7CE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1"/>
          <w:lang w:val="en-GB"/>
        </w:rPr>
      </w:pPr>
    </w:p>
    <w:p w:rsidR="00DC0518" w:rsidRDefault="00BB7CEE" w:rsidP="00DC0518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EF7D5F">
        <w:rPr>
          <w:rFonts w:ascii="Times New Roman" w:hAnsi="Times New Roman" w:cs="Times New Roman"/>
          <w:lang w:val="en-GB"/>
        </w:rPr>
        <w:t xml:space="preserve">Prof. Arup Kumar </w:t>
      </w:r>
      <w:proofErr w:type="spellStart"/>
      <w:r w:rsidRPr="00EF7D5F">
        <w:rPr>
          <w:rFonts w:ascii="Times New Roman" w:hAnsi="Times New Roman" w:cs="Times New Roman"/>
          <w:lang w:val="en-GB"/>
        </w:rPr>
        <w:t>Sarma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at Indian Institute of Technology Guwahati, Assam, India, 781039,  Professor of Department o</w:t>
      </w:r>
      <w:bookmarkStart w:id="0" w:name="_GoBack"/>
      <w:bookmarkEnd w:id="0"/>
      <w:r w:rsidRPr="00EF7D5F">
        <w:rPr>
          <w:rFonts w:ascii="Times New Roman" w:hAnsi="Times New Roman" w:cs="Times New Roman"/>
          <w:lang w:val="en-GB"/>
        </w:rPr>
        <w:t>f Civil Engineering (Water Resources Engineering) (</w:t>
      </w:r>
      <w:hyperlink r:id="rId9" w:history="1">
        <w:r w:rsidRPr="00EF7D5F">
          <w:rPr>
            <w:rStyle w:val="Hyperlink"/>
            <w:rFonts w:ascii="Times New Roman" w:hAnsi="Times New Roman" w:cs="Times New Roman"/>
            <w:lang w:val="en-GB"/>
          </w:rPr>
          <w:t>aks@iitg.ac.in</w:t>
        </w:r>
      </w:hyperlink>
      <w:r w:rsidRPr="00EF7D5F">
        <w:rPr>
          <w:rFonts w:ascii="Times New Roman" w:hAnsi="Times New Roman" w:cs="Times New Roman"/>
          <w:lang w:val="en-GB"/>
        </w:rPr>
        <w:t>), +913612582409/+94357322</w:t>
      </w:r>
      <w:r w:rsidR="00EF7D5F">
        <w:rPr>
          <w:rFonts w:ascii="Times New Roman" w:hAnsi="Times New Roman" w:cs="Times New Roman"/>
          <w:lang w:val="en-GB"/>
        </w:rPr>
        <w:t>25 (My Ph.D. Mentor/Supervisor).</w:t>
      </w:r>
    </w:p>
    <w:p w:rsidR="00EF7D5F" w:rsidRPr="00EF7D5F" w:rsidRDefault="00EF7D5F" w:rsidP="00EF7D5F">
      <w:pPr>
        <w:pStyle w:val="ListParagraph"/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</w:p>
    <w:p w:rsidR="00DC0518" w:rsidRPr="00EF7D5F" w:rsidRDefault="00BB7CEE" w:rsidP="00DC0518">
      <w:pPr>
        <w:pStyle w:val="ListParagraph"/>
        <w:numPr>
          <w:ilvl w:val="0"/>
          <w:numId w:val="23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  <w:proofErr w:type="spellStart"/>
      <w:r w:rsidRPr="00EF7D5F">
        <w:rPr>
          <w:rFonts w:ascii="Times New Roman" w:hAnsi="Times New Roman" w:cs="Times New Roman"/>
          <w:lang w:val="en-GB"/>
        </w:rPr>
        <w:t>Girma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F7D5F">
        <w:rPr>
          <w:rFonts w:ascii="Times New Roman" w:hAnsi="Times New Roman" w:cs="Times New Roman"/>
          <w:lang w:val="en-GB"/>
        </w:rPr>
        <w:t>Assefa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F7D5F">
        <w:rPr>
          <w:rFonts w:ascii="Times New Roman" w:hAnsi="Times New Roman" w:cs="Times New Roman"/>
          <w:lang w:val="en-GB"/>
        </w:rPr>
        <w:t>Bogale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(Ass. Professor), School of Natural Resource Management and Environmental Sciences, College of Agriculture and Environmental Sciences, </w:t>
      </w:r>
      <w:proofErr w:type="spellStart"/>
      <w:r w:rsidRPr="00EF7D5F">
        <w:rPr>
          <w:rFonts w:ascii="Times New Roman" w:hAnsi="Times New Roman" w:cs="Times New Roman"/>
          <w:lang w:val="en-GB"/>
        </w:rPr>
        <w:t>Haramaya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University, Ethiopia, Email: </w:t>
      </w:r>
      <w:r w:rsidRPr="00EF7D5F">
        <w:rPr>
          <w:rStyle w:val="Hyperlink"/>
          <w:rFonts w:ascii="Times New Roman" w:hAnsi="Times New Roman" w:cs="Times New Roman"/>
        </w:rPr>
        <w:t xml:space="preserve">girmaasefa12@gmail.com or </w:t>
      </w:r>
      <w:hyperlink r:id="rId10" w:history="1">
        <w:r w:rsidR="00DC0518" w:rsidRPr="00EF7D5F">
          <w:rPr>
            <w:rStyle w:val="Hyperlink"/>
            <w:rFonts w:ascii="Times New Roman" w:hAnsi="Times New Roman" w:cs="Times New Roman"/>
            <w:lang w:val="en-GB"/>
          </w:rPr>
          <w:t>girma.asefa@haramaya.edu.et</w:t>
        </w:r>
      </w:hyperlink>
    </w:p>
    <w:p w:rsidR="00EF7D5F" w:rsidRPr="00EF7D5F" w:rsidRDefault="00EF7D5F" w:rsidP="00EF7D5F">
      <w:pPr>
        <w:pStyle w:val="ListParagrap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</w:p>
    <w:p w:rsidR="00EF7D5F" w:rsidRPr="00EF7D5F" w:rsidRDefault="00EF7D5F" w:rsidP="00EF7D5F">
      <w:pPr>
        <w:pStyle w:val="ListParagraph"/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</w:p>
    <w:p w:rsidR="00DC0518" w:rsidRPr="00EF7D5F" w:rsidRDefault="00DC0518" w:rsidP="00DC0518">
      <w:pPr>
        <w:pStyle w:val="ListParagraph"/>
        <w:numPr>
          <w:ilvl w:val="0"/>
          <w:numId w:val="23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  <w:r w:rsidRPr="00EF7D5F">
        <w:rPr>
          <w:rStyle w:val="Hyperlink"/>
          <w:rFonts w:ascii="Times New Roman" w:hAnsi="Times New Roman" w:cs="Times New Roman"/>
          <w:lang w:val="en-GB"/>
        </w:rPr>
        <w:t xml:space="preserve"> </w:t>
      </w:r>
      <w:proofErr w:type="spellStart"/>
      <w:r w:rsidRPr="00EF7D5F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>Girma</w:t>
      </w:r>
      <w:proofErr w:type="spellEnd"/>
      <w:r w:rsidRPr="00EF7D5F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 xml:space="preserve"> </w:t>
      </w:r>
      <w:proofErr w:type="spellStart"/>
      <w:r w:rsidRPr="00EF7D5F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>Sahilu</w:t>
      </w:r>
      <w:proofErr w:type="spellEnd"/>
      <w:r w:rsidRPr="00EF7D5F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 xml:space="preserve"> </w:t>
      </w:r>
      <w:proofErr w:type="spellStart"/>
      <w:r w:rsidRPr="00EF7D5F">
        <w:rPr>
          <w:rStyle w:val="Hyperlink"/>
          <w:rFonts w:ascii="Times New Roman" w:hAnsi="Times New Roman" w:cs="Times New Roman"/>
          <w:color w:val="auto"/>
          <w:u w:val="none"/>
          <w:lang w:val="en-GB"/>
        </w:rPr>
        <w:t>Bedane</w:t>
      </w:r>
      <w:proofErr w:type="spellEnd"/>
      <w:r w:rsidRPr="00EF7D5F">
        <w:rPr>
          <w:rStyle w:val="Hyperlink"/>
          <w:rFonts w:ascii="Times New Roman" w:hAnsi="Times New Roman" w:cs="Times New Roman"/>
          <w:color w:val="auto"/>
          <w:lang w:val="en-GB"/>
        </w:rPr>
        <w:t xml:space="preserve"> (</w:t>
      </w:r>
      <w:proofErr w:type="spellStart"/>
      <w:r w:rsidRPr="00EF7D5F">
        <w:rPr>
          <w:rStyle w:val="Hyperlink"/>
          <w:rFonts w:ascii="Times New Roman" w:hAnsi="Times New Roman" w:cs="Times New Roman"/>
          <w:color w:val="auto"/>
          <w:lang w:val="en-GB"/>
        </w:rPr>
        <w:t>Ph.D</w:t>
      </w:r>
      <w:proofErr w:type="spellEnd"/>
      <w:r w:rsidRPr="00EF7D5F">
        <w:rPr>
          <w:rStyle w:val="Hyperlink"/>
          <w:rFonts w:ascii="Times New Roman" w:hAnsi="Times New Roman" w:cs="Times New Roman"/>
          <w:color w:val="auto"/>
          <w:lang w:val="en-GB"/>
        </w:rPr>
        <w:t xml:space="preserve"> Candidate at Africa Centre of Excellence for Water Management), College of Natural Science, Department of Hydrology and Water Resources Management), Addis Ababa University, Ethiopia. Email: </w:t>
      </w:r>
      <w:hyperlink r:id="rId11" w:history="1">
        <w:r w:rsidRPr="00EF7D5F">
          <w:rPr>
            <w:rStyle w:val="Hyperlink"/>
            <w:rFonts w:ascii="Times New Roman" w:hAnsi="Times New Roman" w:cs="Times New Roman"/>
          </w:rPr>
          <w:t>girma.sahilu@aau.edu.et</w:t>
        </w:r>
      </w:hyperlink>
      <w:r w:rsidR="00866058" w:rsidRPr="00EF7D5F">
        <w:rPr>
          <w:rStyle w:val="Hyperlink"/>
          <w:rFonts w:ascii="Times New Roman" w:hAnsi="Times New Roman" w:cs="Times New Roman"/>
        </w:rPr>
        <w:t xml:space="preserve"> ; </w:t>
      </w:r>
      <w:r w:rsidRPr="00EF7D5F">
        <w:rPr>
          <w:rStyle w:val="Hyperlink"/>
          <w:rFonts w:ascii="Times New Roman" w:hAnsi="Times New Roman" w:cs="Times New Roman"/>
        </w:rPr>
        <w:t xml:space="preserve"> Phone: +251907700090</w:t>
      </w:r>
    </w:p>
    <w:p w:rsidR="00EF7D5F" w:rsidRPr="00EF7D5F" w:rsidRDefault="00EF7D5F" w:rsidP="00EF7D5F">
      <w:pPr>
        <w:pStyle w:val="ListParagraph"/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</w:p>
    <w:p w:rsidR="00DC0518" w:rsidRPr="00EF7D5F" w:rsidRDefault="00BB7CEE" w:rsidP="00DC0518">
      <w:pPr>
        <w:pStyle w:val="ListParagraph"/>
        <w:numPr>
          <w:ilvl w:val="0"/>
          <w:numId w:val="23"/>
        </w:numPr>
        <w:spacing w:line="240" w:lineRule="auto"/>
        <w:jc w:val="both"/>
        <w:rPr>
          <w:rStyle w:val="Hyperlink"/>
          <w:rFonts w:ascii="Times New Roman" w:hAnsi="Times New Roman" w:cs="Times New Roman"/>
          <w:color w:val="auto"/>
          <w:u w:val="none"/>
          <w:lang w:val="en-GB"/>
        </w:rPr>
      </w:pPr>
      <w:proofErr w:type="spellStart"/>
      <w:r w:rsidRPr="00EF7D5F">
        <w:rPr>
          <w:rFonts w:ascii="Times New Roman" w:hAnsi="Times New Roman" w:cs="Times New Roman"/>
          <w:lang w:val="en-GB"/>
        </w:rPr>
        <w:t>Moera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F7D5F">
        <w:rPr>
          <w:rFonts w:ascii="Times New Roman" w:hAnsi="Times New Roman" w:cs="Times New Roman"/>
          <w:lang w:val="en-GB"/>
        </w:rPr>
        <w:t>Gutu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F7D5F">
        <w:rPr>
          <w:rFonts w:ascii="Times New Roman" w:hAnsi="Times New Roman" w:cs="Times New Roman"/>
          <w:lang w:val="en-GB"/>
        </w:rPr>
        <w:t>Jiru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at </w:t>
      </w:r>
      <w:proofErr w:type="spellStart"/>
      <w:r w:rsidRPr="00EF7D5F">
        <w:rPr>
          <w:rFonts w:ascii="Times New Roman" w:hAnsi="Times New Roman" w:cs="Times New Roman"/>
          <w:lang w:val="en-GB"/>
        </w:rPr>
        <w:t>Adama</w:t>
      </w:r>
      <w:proofErr w:type="spellEnd"/>
      <w:r w:rsidRPr="00EF7D5F">
        <w:rPr>
          <w:rFonts w:ascii="Times New Roman" w:hAnsi="Times New Roman" w:cs="Times New Roman"/>
          <w:lang w:val="en-GB"/>
        </w:rPr>
        <w:t xml:space="preserve"> Science and Technology University, Email Address: </w:t>
      </w:r>
      <w:hyperlink r:id="rId12" w:history="1">
        <w:r w:rsidRPr="00EF7D5F">
          <w:rPr>
            <w:rStyle w:val="Hyperlink"/>
            <w:rFonts w:ascii="Times New Roman" w:hAnsi="Times New Roman" w:cs="Times New Roman"/>
            <w:lang w:val="en-GB"/>
          </w:rPr>
          <w:t>jirata2010moti@gmail.com</w:t>
        </w:r>
      </w:hyperlink>
      <w:r w:rsidRPr="00EF7D5F">
        <w:rPr>
          <w:rStyle w:val="Hyperlink"/>
          <w:rFonts w:ascii="Times New Roman" w:hAnsi="Times New Roman" w:cs="Times New Roman"/>
          <w:lang w:val="en-GB"/>
        </w:rPr>
        <w:t xml:space="preserve">,  </w:t>
      </w:r>
      <w:r w:rsidR="00866058" w:rsidRPr="00EF7D5F">
        <w:rPr>
          <w:rStyle w:val="Hyperlink"/>
          <w:rFonts w:ascii="Times New Roman" w:hAnsi="Times New Roman" w:cs="Times New Roman"/>
          <w:lang w:val="en-GB"/>
        </w:rPr>
        <w:t xml:space="preserve"> Phone: </w:t>
      </w:r>
      <w:r w:rsidRPr="00EF7D5F">
        <w:rPr>
          <w:rStyle w:val="Hyperlink"/>
          <w:rFonts w:ascii="Times New Roman" w:hAnsi="Times New Roman" w:cs="Times New Roman"/>
          <w:lang w:val="en-GB"/>
        </w:rPr>
        <w:t>+251994923477</w:t>
      </w:r>
    </w:p>
    <w:sectPr w:rsidR="00DC0518" w:rsidRPr="00EF7D5F" w:rsidSect="0032193F">
      <w:footerReference w:type="default" r:id="rId13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24A" w:rsidRDefault="003E324A" w:rsidP="0032193F">
      <w:pPr>
        <w:spacing w:after="0" w:line="240" w:lineRule="auto"/>
      </w:pPr>
      <w:r>
        <w:separator/>
      </w:r>
    </w:p>
  </w:endnote>
  <w:endnote w:type="continuationSeparator" w:id="0">
    <w:p w:rsidR="003E324A" w:rsidRDefault="003E324A" w:rsidP="0032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6324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3799F" w:rsidRDefault="006379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3D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C3DC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6759" w:rsidRPr="00283DF4" w:rsidRDefault="009F6759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24A" w:rsidRDefault="003E324A" w:rsidP="0032193F">
      <w:pPr>
        <w:spacing w:after="0" w:line="240" w:lineRule="auto"/>
      </w:pPr>
      <w:r>
        <w:separator/>
      </w:r>
    </w:p>
  </w:footnote>
  <w:footnote w:type="continuationSeparator" w:id="0">
    <w:p w:rsidR="003E324A" w:rsidRDefault="003E324A" w:rsidP="0032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3pt;height:10.3pt" o:bullet="t">
        <v:imagedata r:id="rId1" o:title="mso24"/>
      </v:shape>
    </w:pict>
  </w:numPicBullet>
  <w:abstractNum w:abstractNumId="0">
    <w:nsid w:val="069120D1"/>
    <w:multiLevelType w:val="multilevel"/>
    <w:tmpl w:val="57A8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26C9"/>
    <w:multiLevelType w:val="hybridMultilevel"/>
    <w:tmpl w:val="46DAA788"/>
    <w:lvl w:ilvl="0" w:tplc="04720007">
      <w:start w:val="1"/>
      <w:numFmt w:val="bullet"/>
      <w:lvlText w:val=""/>
      <w:lvlPicBulletId w:val="0"/>
      <w:lvlJc w:val="left"/>
      <w:pPr>
        <w:ind w:left="971" w:hanging="360"/>
      </w:pPr>
      <w:rPr>
        <w:rFonts w:ascii="Symbol" w:hAnsi="Symbol" w:hint="default"/>
      </w:rPr>
    </w:lvl>
    <w:lvl w:ilvl="1" w:tplc="0472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2">
    <w:nsid w:val="0BB72CDF"/>
    <w:multiLevelType w:val="hybridMultilevel"/>
    <w:tmpl w:val="38EC2510"/>
    <w:lvl w:ilvl="0" w:tplc="0472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72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3">
    <w:nsid w:val="12625F6D"/>
    <w:multiLevelType w:val="hybridMultilevel"/>
    <w:tmpl w:val="6786D946"/>
    <w:lvl w:ilvl="0" w:tplc="0472000F">
      <w:start w:val="1"/>
      <w:numFmt w:val="decimal"/>
      <w:lvlText w:val="%1."/>
      <w:lvlJc w:val="left"/>
      <w:pPr>
        <w:ind w:left="360" w:hanging="360"/>
      </w:pPr>
    </w:lvl>
    <w:lvl w:ilvl="1" w:tplc="04720019" w:tentative="1">
      <w:start w:val="1"/>
      <w:numFmt w:val="lowerLetter"/>
      <w:lvlText w:val="%2."/>
      <w:lvlJc w:val="left"/>
      <w:pPr>
        <w:ind w:left="1080" w:hanging="360"/>
      </w:pPr>
    </w:lvl>
    <w:lvl w:ilvl="2" w:tplc="0472001B" w:tentative="1">
      <w:start w:val="1"/>
      <w:numFmt w:val="lowerRoman"/>
      <w:lvlText w:val="%3."/>
      <w:lvlJc w:val="right"/>
      <w:pPr>
        <w:ind w:left="1800" w:hanging="180"/>
      </w:pPr>
    </w:lvl>
    <w:lvl w:ilvl="3" w:tplc="0472000F" w:tentative="1">
      <w:start w:val="1"/>
      <w:numFmt w:val="decimal"/>
      <w:lvlText w:val="%4."/>
      <w:lvlJc w:val="left"/>
      <w:pPr>
        <w:ind w:left="2520" w:hanging="360"/>
      </w:pPr>
    </w:lvl>
    <w:lvl w:ilvl="4" w:tplc="04720019" w:tentative="1">
      <w:start w:val="1"/>
      <w:numFmt w:val="lowerLetter"/>
      <w:lvlText w:val="%5."/>
      <w:lvlJc w:val="left"/>
      <w:pPr>
        <w:ind w:left="3240" w:hanging="360"/>
      </w:pPr>
    </w:lvl>
    <w:lvl w:ilvl="5" w:tplc="0472001B" w:tentative="1">
      <w:start w:val="1"/>
      <w:numFmt w:val="lowerRoman"/>
      <w:lvlText w:val="%6."/>
      <w:lvlJc w:val="right"/>
      <w:pPr>
        <w:ind w:left="3960" w:hanging="180"/>
      </w:pPr>
    </w:lvl>
    <w:lvl w:ilvl="6" w:tplc="0472000F" w:tentative="1">
      <w:start w:val="1"/>
      <w:numFmt w:val="decimal"/>
      <w:lvlText w:val="%7."/>
      <w:lvlJc w:val="left"/>
      <w:pPr>
        <w:ind w:left="4680" w:hanging="360"/>
      </w:pPr>
    </w:lvl>
    <w:lvl w:ilvl="7" w:tplc="04720019" w:tentative="1">
      <w:start w:val="1"/>
      <w:numFmt w:val="lowerLetter"/>
      <w:lvlText w:val="%8."/>
      <w:lvlJc w:val="left"/>
      <w:pPr>
        <w:ind w:left="5400" w:hanging="360"/>
      </w:pPr>
    </w:lvl>
    <w:lvl w:ilvl="8" w:tplc="047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4E1BEC"/>
    <w:multiLevelType w:val="hybridMultilevel"/>
    <w:tmpl w:val="F33CD47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97574"/>
    <w:multiLevelType w:val="hybridMultilevel"/>
    <w:tmpl w:val="8618B1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317BE"/>
    <w:multiLevelType w:val="hybridMultilevel"/>
    <w:tmpl w:val="E3A6E57A"/>
    <w:lvl w:ilvl="0" w:tplc="0472001B">
      <w:start w:val="1"/>
      <w:numFmt w:val="lowerRoman"/>
      <w:lvlText w:val="%1."/>
      <w:lvlJc w:val="right"/>
      <w:pPr>
        <w:ind w:left="990" w:hanging="360"/>
      </w:pPr>
      <w:rPr>
        <w:rFonts w:hint="default"/>
        <w:b/>
        <w:i w:val="0"/>
        <w:u w:val="none"/>
      </w:rPr>
    </w:lvl>
    <w:lvl w:ilvl="1" w:tplc="0472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B186131"/>
    <w:multiLevelType w:val="hybridMultilevel"/>
    <w:tmpl w:val="E13A1CF4"/>
    <w:lvl w:ilvl="0" w:tplc="04720007">
      <w:start w:val="1"/>
      <w:numFmt w:val="bullet"/>
      <w:lvlText w:val=""/>
      <w:lvlPicBulletId w:val="0"/>
      <w:lvlJc w:val="left"/>
      <w:pPr>
        <w:ind w:left="2009" w:hanging="360"/>
      </w:pPr>
      <w:rPr>
        <w:rFonts w:ascii="Symbol" w:hAnsi="Symbol" w:hint="default"/>
      </w:rPr>
    </w:lvl>
    <w:lvl w:ilvl="1" w:tplc="0472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8">
    <w:nsid w:val="33446BA1"/>
    <w:multiLevelType w:val="hybridMultilevel"/>
    <w:tmpl w:val="C0E000AC"/>
    <w:lvl w:ilvl="0" w:tplc="04720009">
      <w:start w:val="1"/>
      <w:numFmt w:val="bullet"/>
      <w:lvlText w:val=""/>
      <w:lvlJc w:val="left"/>
      <w:pPr>
        <w:ind w:left="1926" w:hanging="360"/>
      </w:pPr>
      <w:rPr>
        <w:rFonts w:ascii="Wingdings" w:hAnsi="Wingdings" w:hint="default"/>
      </w:rPr>
    </w:lvl>
    <w:lvl w:ilvl="1" w:tplc="0472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9">
    <w:nsid w:val="3A394C5B"/>
    <w:multiLevelType w:val="hybridMultilevel"/>
    <w:tmpl w:val="0E228E04"/>
    <w:lvl w:ilvl="0" w:tplc="04720013">
      <w:start w:val="1"/>
      <w:numFmt w:val="upperRoman"/>
      <w:lvlText w:val="%1."/>
      <w:lvlJc w:val="right"/>
      <w:pPr>
        <w:ind w:left="720" w:hanging="360"/>
      </w:pPr>
    </w:lvl>
    <w:lvl w:ilvl="1" w:tplc="04720019" w:tentative="1">
      <w:start w:val="1"/>
      <w:numFmt w:val="lowerLetter"/>
      <w:lvlText w:val="%2."/>
      <w:lvlJc w:val="left"/>
      <w:pPr>
        <w:ind w:left="1440" w:hanging="360"/>
      </w:pPr>
    </w:lvl>
    <w:lvl w:ilvl="2" w:tplc="0472001B" w:tentative="1">
      <w:start w:val="1"/>
      <w:numFmt w:val="lowerRoman"/>
      <w:lvlText w:val="%3."/>
      <w:lvlJc w:val="right"/>
      <w:pPr>
        <w:ind w:left="2160" w:hanging="180"/>
      </w:pPr>
    </w:lvl>
    <w:lvl w:ilvl="3" w:tplc="0472000F" w:tentative="1">
      <w:start w:val="1"/>
      <w:numFmt w:val="decimal"/>
      <w:lvlText w:val="%4."/>
      <w:lvlJc w:val="left"/>
      <w:pPr>
        <w:ind w:left="2880" w:hanging="360"/>
      </w:pPr>
    </w:lvl>
    <w:lvl w:ilvl="4" w:tplc="04720019" w:tentative="1">
      <w:start w:val="1"/>
      <w:numFmt w:val="lowerLetter"/>
      <w:lvlText w:val="%5."/>
      <w:lvlJc w:val="left"/>
      <w:pPr>
        <w:ind w:left="3600" w:hanging="360"/>
      </w:pPr>
    </w:lvl>
    <w:lvl w:ilvl="5" w:tplc="0472001B" w:tentative="1">
      <w:start w:val="1"/>
      <w:numFmt w:val="lowerRoman"/>
      <w:lvlText w:val="%6."/>
      <w:lvlJc w:val="right"/>
      <w:pPr>
        <w:ind w:left="4320" w:hanging="180"/>
      </w:pPr>
    </w:lvl>
    <w:lvl w:ilvl="6" w:tplc="0472000F" w:tentative="1">
      <w:start w:val="1"/>
      <w:numFmt w:val="decimal"/>
      <w:lvlText w:val="%7."/>
      <w:lvlJc w:val="left"/>
      <w:pPr>
        <w:ind w:left="5040" w:hanging="360"/>
      </w:pPr>
    </w:lvl>
    <w:lvl w:ilvl="7" w:tplc="04720019" w:tentative="1">
      <w:start w:val="1"/>
      <w:numFmt w:val="lowerLetter"/>
      <w:lvlText w:val="%8."/>
      <w:lvlJc w:val="left"/>
      <w:pPr>
        <w:ind w:left="5760" w:hanging="360"/>
      </w:pPr>
    </w:lvl>
    <w:lvl w:ilvl="8" w:tplc="047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F01AD"/>
    <w:multiLevelType w:val="hybridMultilevel"/>
    <w:tmpl w:val="812E3CE6"/>
    <w:lvl w:ilvl="0" w:tplc="0472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72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1">
    <w:nsid w:val="4F303B9B"/>
    <w:multiLevelType w:val="hybridMultilevel"/>
    <w:tmpl w:val="ECB2F896"/>
    <w:lvl w:ilvl="0" w:tplc="04720007">
      <w:start w:val="1"/>
      <w:numFmt w:val="bullet"/>
      <w:lvlText w:val=""/>
      <w:lvlPicBulletId w:val="0"/>
      <w:lvlJc w:val="left"/>
      <w:pPr>
        <w:ind w:left="1214" w:hanging="360"/>
      </w:pPr>
      <w:rPr>
        <w:rFonts w:ascii="Symbol" w:hAnsi="Symbol" w:hint="default"/>
      </w:rPr>
    </w:lvl>
    <w:lvl w:ilvl="1" w:tplc="0472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2">
    <w:nsid w:val="55421D34"/>
    <w:multiLevelType w:val="hybridMultilevel"/>
    <w:tmpl w:val="332EF8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065082"/>
    <w:multiLevelType w:val="hybridMultilevel"/>
    <w:tmpl w:val="963CEF56"/>
    <w:lvl w:ilvl="0" w:tplc="4D8089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F44EE"/>
    <w:multiLevelType w:val="hybridMultilevel"/>
    <w:tmpl w:val="5FA22FDC"/>
    <w:lvl w:ilvl="0" w:tplc="047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7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D2253"/>
    <w:multiLevelType w:val="hybridMultilevel"/>
    <w:tmpl w:val="27E4BB0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6B654BA4"/>
    <w:multiLevelType w:val="hybridMultilevel"/>
    <w:tmpl w:val="1E60A970"/>
    <w:lvl w:ilvl="0" w:tplc="04720007">
      <w:start w:val="1"/>
      <w:numFmt w:val="bullet"/>
      <w:lvlText w:val=""/>
      <w:lvlPicBulletId w:val="0"/>
      <w:lvlJc w:val="left"/>
      <w:pPr>
        <w:ind w:left="2193" w:hanging="360"/>
      </w:pPr>
      <w:rPr>
        <w:rFonts w:ascii="Symbol" w:hAnsi="Symbol" w:hint="default"/>
      </w:rPr>
    </w:lvl>
    <w:lvl w:ilvl="1" w:tplc="0472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7">
    <w:nsid w:val="6D5E0AE4"/>
    <w:multiLevelType w:val="hybridMultilevel"/>
    <w:tmpl w:val="C090CE80"/>
    <w:lvl w:ilvl="0" w:tplc="047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7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664EE4"/>
    <w:multiLevelType w:val="hybridMultilevel"/>
    <w:tmpl w:val="A756FB52"/>
    <w:lvl w:ilvl="0" w:tplc="0809000F">
      <w:start w:val="1"/>
      <w:numFmt w:val="decimal"/>
      <w:lvlText w:val="%1."/>
      <w:lvlJc w:val="left"/>
      <w:pPr>
        <w:ind w:left="1350" w:hanging="360"/>
      </w:p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79690859"/>
    <w:multiLevelType w:val="hybridMultilevel"/>
    <w:tmpl w:val="6B7A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24FC1"/>
    <w:multiLevelType w:val="hybridMultilevel"/>
    <w:tmpl w:val="33C43CC8"/>
    <w:lvl w:ilvl="0" w:tplc="047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7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59244C"/>
    <w:multiLevelType w:val="hybridMultilevel"/>
    <w:tmpl w:val="55CCF860"/>
    <w:lvl w:ilvl="0" w:tplc="0472001B">
      <w:start w:val="1"/>
      <w:numFmt w:val="lowerRoman"/>
      <w:lvlText w:val="%1."/>
      <w:lvlJc w:val="right"/>
      <w:pPr>
        <w:ind w:left="360" w:hanging="360"/>
      </w:pPr>
    </w:lvl>
    <w:lvl w:ilvl="1" w:tplc="04720019" w:tentative="1">
      <w:start w:val="1"/>
      <w:numFmt w:val="lowerLetter"/>
      <w:lvlText w:val="%2."/>
      <w:lvlJc w:val="left"/>
      <w:pPr>
        <w:ind w:left="1080" w:hanging="360"/>
      </w:pPr>
    </w:lvl>
    <w:lvl w:ilvl="2" w:tplc="0472001B" w:tentative="1">
      <w:start w:val="1"/>
      <w:numFmt w:val="lowerRoman"/>
      <w:lvlText w:val="%3."/>
      <w:lvlJc w:val="right"/>
      <w:pPr>
        <w:ind w:left="1800" w:hanging="180"/>
      </w:pPr>
    </w:lvl>
    <w:lvl w:ilvl="3" w:tplc="0472000F" w:tentative="1">
      <w:start w:val="1"/>
      <w:numFmt w:val="decimal"/>
      <w:lvlText w:val="%4."/>
      <w:lvlJc w:val="left"/>
      <w:pPr>
        <w:ind w:left="2520" w:hanging="360"/>
      </w:pPr>
    </w:lvl>
    <w:lvl w:ilvl="4" w:tplc="04720019" w:tentative="1">
      <w:start w:val="1"/>
      <w:numFmt w:val="lowerLetter"/>
      <w:lvlText w:val="%5."/>
      <w:lvlJc w:val="left"/>
      <w:pPr>
        <w:ind w:left="3240" w:hanging="360"/>
      </w:pPr>
    </w:lvl>
    <w:lvl w:ilvl="5" w:tplc="0472001B" w:tentative="1">
      <w:start w:val="1"/>
      <w:numFmt w:val="lowerRoman"/>
      <w:lvlText w:val="%6."/>
      <w:lvlJc w:val="right"/>
      <w:pPr>
        <w:ind w:left="3960" w:hanging="180"/>
      </w:pPr>
    </w:lvl>
    <w:lvl w:ilvl="6" w:tplc="0472000F" w:tentative="1">
      <w:start w:val="1"/>
      <w:numFmt w:val="decimal"/>
      <w:lvlText w:val="%7."/>
      <w:lvlJc w:val="left"/>
      <w:pPr>
        <w:ind w:left="4680" w:hanging="360"/>
      </w:pPr>
    </w:lvl>
    <w:lvl w:ilvl="7" w:tplc="04720019" w:tentative="1">
      <w:start w:val="1"/>
      <w:numFmt w:val="lowerLetter"/>
      <w:lvlText w:val="%8."/>
      <w:lvlJc w:val="left"/>
      <w:pPr>
        <w:ind w:left="5400" w:hanging="360"/>
      </w:pPr>
    </w:lvl>
    <w:lvl w:ilvl="8" w:tplc="047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2F462A"/>
    <w:multiLevelType w:val="hybridMultilevel"/>
    <w:tmpl w:val="059A4AC4"/>
    <w:lvl w:ilvl="0" w:tplc="0472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7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7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7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7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7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7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7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7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10"/>
  </w:num>
  <w:num w:numId="5">
    <w:abstractNumId w:val="20"/>
  </w:num>
  <w:num w:numId="6">
    <w:abstractNumId w:val="6"/>
  </w:num>
  <w:num w:numId="7">
    <w:abstractNumId w:val="9"/>
  </w:num>
  <w:num w:numId="8">
    <w:abstractNumId w:val="1"/>
  </w:num>
  <w:num w:numId="9">
    <w:abstractNumId w:val="21"/>
  </w:num>
  <w:num w:numId="10">
    <w:abstractNumId w:val="3"/>
  </w:num>
  <w:num w:numId="11">
    <w:abstractNumId w:val="8"/>
  </w:num>
  <w:num w:numId="12">
    <w:abstractNumId w:val="2"/>
  </w:num>
  <w:num w:numId="13">
    <w:abstractNumId w:val="16"/>
  </w:num>
  <w:num w:numId="14">
    <w:abstractNumId w:val="15"/>
  </w:num>
  <w:num w:numId="15">
    <w:abstractNumId w:val="17"/>
  </w:num>
  <w:num w:numId="16">
    <w:abstractNumId w:val="7"/>
  </w:num>
  <w:num w:numId="17">
    <w:abstractNumId w:val="4"/>
  </w:num>
  <w:num w:numId="18">
    <w:abstractNumId w:val="5"/>
  </w:num>
  <w:num w:numId="19">
    <w:abstractNumId w:val="18"/>
  </w:num>
  <w:num w:numId="20">
    <w:abstractNumId w:val="12"/>
  </w:num>
  <w:num w:numId="21">
    <w:abstractNumId w:val="13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LewsDAxMTMxMDBS0lEKTi0uzszPAykwrQUAhA1b8SwAAAA="/>
  </w:docVars>
  <w:rsids>
    <w:rsidRoot w:val="00C13BED"/>
    <w:rsid w:val="0000251A"/>
    <w:rsid w:val="00014AF7"/>
    <w:rsid w:val="000165CC"/>
    <w:rsid w:val="00017702"/>
    <w:rsid w:val="00030F7C"/>
    <w:rsid w:val="00040FA4"/>
    <w:rsid w:val="00041BD9"/>
    <w:rsid w:val="00042C60"/>
    <w:rsid w:val="000512A9"/>
    <w:rsid w:val="000556FC"/>
    <w:rsid w:val="000559C7"/>
    <w:rsid w:val="00064925"/>
    <w:rsid w:val="000738C1"/>
    <w:rsid w:val="00082752"/>
    <w:rsid w:val="000834CC"/>
    <w:rsid w:val="00083EB4"/>
    <w:rsid w:val="00084FB0"/>
    <w:rsid w:val="00086CB8"/>
    <w:rsid w:val="00087165"/>
    <w:rsid w:val="00090044"/>
    <w:rsid w:val="000B3C9F"/>
    <w:rsid w:val="000C301B"/>
    <w:rsid w:val="000C71A5"/>
    <w:rsid w:val="000D025C"/>
    <w:rsid w:val="000D1BD2"/>
    <w:rsid w:val="000D1C8D"/>
    <w:rsid w:val="000E1F1D"/>
    <w:rsid w:val="000F1190"/>
    <w:rsid w:val="000F4FF0"/>
    <w:rsid w:val="000F6296"/>
    <w:rsid w:val="00100124"/>
    <w:rsid w:val="001048A0"/>
    <w:rsid w:val="00106931"/>
    <w:rsid w:val="00117A73"/>
    <w:rsid w:val="001221E8"/>
    <w:rsid w:val="00124AD3"/>
    <w:rsid w:val="0012542F"/>
    <w:rsid w:val="00127F23"/>
    <w:rsid w:val="0014405E"/>
    <w:rsid w:val="00146DD7"/>
    <w:rsid w:val="0014708F"/>
    <w:rsid w:val="001512B2"/>
    <w:rsid w:val="0015311C"/>
    <w:rsid w:val="0015480C"/>
    <w:rsid w:val="001554C7"/>
    <w:rsid w:val="001578B2"/>
    <w:rsid w:val="001620E8"/>
    <w:rsid w:val="00163DA7"/>
    <w:rsid w:val="001804AE"/>
    <w:rsid w:val="00182CBE"/>
    <w:rsid w:val="00190F0E"/>
    <w:rsid w:val="001932D8"/>
    <w:rsid w:val="00194672"/>
    <w:rsid w:val="00195EB3"/>
    <w:rsid w:val="001A3981"/>
    <w:rsid w:val="001A61E9"/>
    <w:rsid w:val="001A70D4"/>
    <w:rsid w:val="001B59B4"/>
    <w:rsid w:val="001B731E"/>
    <w:rsid w:val="001C1EB3"/>
    <w:rsid w:val="001C228C"/>
    <w:rsid w:val="001D7582"/>
    <w:rsid w:val="001E2003"/>
    <w:rsid w:val="001E649A"/>
    <w:rsid w:val="001E68D5"/>
    <w:rsid w:val="002035D1"/>
    <w:rsid w:val="002065B0"/>
    <w:rsid w:val="00211074"/>
    <w:rsid w:val="002259E7"/>
    <w:rsid w:val="00225B51"/>
    <w:rsid w:val="00232A4D"/>
    <w:rsid w:val="00235C2F"/>
    <w:rsid w:val="00236C33"/>
    <w:rsid w:val="00240CF0"/>
    <w:rsid w:val="00245C56"/>
    <w:rsid w:val="0025533A"/>
    <w:rsid w:val="00261A47"/>
    <w:rsid w:val="00270FE1"/>
    <w:rsid w:val="0027238B"/>
    <w:rsid w:val="002772BD"/>
    <w:rsid w:val="002814AD"/>
    <w:rsid w:val="00283DF4"/>
    <w:rsid w:val="00294BC9"/>
    <w:rsid w:val="002954F8"/>
    <w:rsid w:val="00295A55"/>
    <w:rsid w:val="002A5E43"/>
    <w:rsid w:val="002A6F73"/>
    <w:rsid w:val="002C2150"/>
    <w:rsid w:val="002C2A9D"/>
    <w:rsid w:val="002C7C7E"/>
    <w:rsid w:val="002D2338"/>
    <w:rsid w:val="002E0486"/>
    <w:rsid w:val="002E3BE9"/>
    <w:rsid w:val="002E7A85"/>
    <w:rsid w:val="002E7C36"/>
    <w:rsid w:val="002F025E"/>
    <w:rsid w:val="002F3869"/>
    <w:rsid w:val="002F63DB"/>
    <w:rsid w:val="002F6509"/>
    <w:rsid w:val="002F7C10"/>
    <w:rsid w:val="00307732"/>
    <w:rsid w:val="0032193F"/>
    <w:rsid w:val="0032440B"/>
    <w:rsid w:val="00330E7A"/>
    <w:rsid w:val="00333B1C"/>
    <w:rsid w:val="00335779"/>
    <w:rsid w:val="00341F55"/>
    <w:rsid w:val="00344DB2"/>
    <w:rsid w:val="00346238"/>
    <w:rsid w:val="00346C1E"/>
    <w:rsid w:val="0034724E"/>
    <w:rsid w:val="003544E3"/>
    <w:rsid w:val="003553BF"/>
    <w:rsid w:val="003732F7"/>
    <w:rsid w:val="00394C63"/>
    <w:rsid w:val="003A0968"/>
    <w:rsid w:val="003A21FC"/>
    <w:rsid w:val="003A506B"/>
    <w:rsid w:val="003B3059"/>
    <w:rsid w:val="003B6E4E"/>
    <w:rsid w:val="003C59D3"/>
    <w:rsid w:val="003D0544"/>
    <w:rsid w:val="003D077B"/>
    <w:rsid w:val="003D28A3"/>
    <w:rsid w:val="003D3E15"/>
    <w:rsid w:val="003D78D8"/>
    <w:rsid w:val="003E324A"/>
    <w:rsid w:val="003E43CD"/>
    <w:rsid w:val="00401051"/>
    <w:rsid w:val="00402C47"/>
    <w:rsid w:val="00413AE7"/>
    <w:rsid w:val="00427DAB"/>
    <w:rsid w:val="00445679"/>
    <w:rsid w:val="0045687C"/>
    <w:rsid w:val="0046280F"/>
    <w:rsid w:val="00473671"/>
    <w:rsid w:val="00474F38"/>
    <w:rsid w:val="00486333"/>
    <w:rsid w:val="0049335B"/>
    <w:rsid w:val="004A1342"/>
    <w:rsid w:val="004B7647"/>
    <w:rsid w:val="004C2486"/>
    <w:rsid w:val="004C33F1"/>
    <w:rsid w:val="004C42FA"/>
    <w:rsid w:val="004D0177"/>
    <w:rsid w:val="004D0768"/>
    <w:rsid w:val="004D3879"/>
    <w:rsid w:val="004D40A3"/>
    <w:rsid w:val="004D5248"/>
    <w:rsid w:val="004E7138"/>
    <w:rsid w:val="00501081"/>
    <w:rsid w:val="00502307"/>
    <w:rsid w:val="00502CB3"/>
    <w:rsid w:val="00506CAA"/>
    <w:rsid w:val="005260CD"/>
    <w:rsid w:val="005318C3"/>
    <w:rsid w:val="00534DBA"/>
    <w:rsid w:val="005446BD"/>
    <w:rsid w:val="005512B5"/>
    <w:rsid w:val="00555DE1"/>
    <w:rsid w:val="0056329B"/>
    <w:rsid w:val="0056668B"/>
    <w:rsid w:val="00567CCB"/>
    <w:rsid w:val="0057563B"/>
    <w:rsid w:val="005901FF"/>
    <w:rsid w:val="005B6FBF"/>
    <w:rsid w:val="005C0A6F"/>
    <w:rsid w:val="005C1C8B"/>
    <w:rsid w:val="005C1D02"/>
    <w:rsid w:val="005C299B"/>
    <w:rsid w:val="005C3FD2"/>
    <w:rsid w:val="005C6EE0"/>
    <w:rsid w:val="005C7E2A"/>
    <w:rsid w:val="005D1334"/>
    <w:rsid w:val="005D2B6B"/>
    <w:rsid w:val="005D7E56"/>
    <w:rsid w:val="005E65B8"/>
    <w:rsid w:val="005F15A0"/>
    <w:rsid w:val="005F2B01"/>
    <w:rsid w:val="005F53EE"/>
    <w:rsid w:val="00603422"/>
    <w:rsid w:val="006045DD"/>
    <w:rsid w:val="0062085F"/>
    <w:rsid w:val="00622B46"/>
    <w:rsid w:val="0063799F"/>
    <w:rsid w:val="006477CE"/>
    <w:rsid w:val="00650B8D"/>
    <w:rsid w:val="00652DD3"/>
    <w:rsid w:val="00671455"/>
    <w:rsid w:val="006740DA"/>
    <w:rsid w:val="00681013"/>
    <w:rsid w:val="00681766"/>
    <w:rsid w:val="0068392A"/>
    <w:rsid w:val="0068525E"/>
    <w:rsid w:val="00690E6D"/>
    <w:rsid w:val="0069466E"/>
    <w:rsid w:val="006A0CA7"/>
    <w:rsid w:val="006A242B"/>
    <w:rsid w:val="006A366E"/>
    <w:rsid w:val="006A3CC2"/>
    <w:rsid w:val="006A3FC3"/>
    <w:rsid w:val="006A77BE"/>
    <w:rsid w:val="006A7AB5"/>
    <w:rsid w:val="006C0775"/>
    <w:rsid w:val="006C0919"/>
    <w:rsid w:val="006C224F"/>
    <w:rsid w:val="006D1712"/>
    <w:rsid w:val="006D3260"/>
    <w:rsid w:val="006F3FA9"/>
    <w:rsid w:val="007024CC"/>
    <w:rsid w:val="00710062"/>
    <w:rsid w:val="0071179F"/>
    <w:rsid w:val="0071280A"/>
    <w:rsid w:val="00712FA0"/>
    <w:rsid w:val="007131E8"/>
    <w:rsid w:val="00722426"/>
    <w:rsid w:val="00736459"/>
    <w:rsid w:val="00737879"/>
    <w:rsid w:val="00753408"/>
    <w:rsid w:val="007546D0"/>
    <w:rsid w:val="007644B8"/>
    <w:rsid w:val="007655A8"/>
    <w:rsid w:val="00772511"/>
    <w:rsid w:val="007813C9"/>
    <w:rsid w:val="00791ADB"/>
    <w:rsid w:val="00797693"/>
    <w:rsid w:val="007A3E1A"/>
    <w:rsid w:val="007A46C1"/>
    <w:rsid w:val="007A61E9"/>
    <w:rsid w:val="007B6349"/>
    <w:rsid w:val="007C2F18"/>
    <w:rsid w:val="007C52D0"/>
    <w:rsid w:val="007C676C"/>
    <w:rsid w:val="007C7BA1"/>
    <w:rsid w:val="007E58DF"/>
    <w:rsid w:val="00802272"/>
    <w:rsid w:val="00803294"/>
    <w:rsid w:val="0080367D"/>
    <w:rsid w:val="00821926"/>
    <w:rsid w:val="00823859"/>
    <w:rsid w:val="0083099A"/>
    <w:rsid w:val="00832288"/>
    <w:rsid w:val="00834919"/>
    <w:rsid w:val="008354D2"/>
    <w:rsid w:val="0083741A"/>
    <w:rsid w:val="0084069A"/>
    <w:rsid w:val="00851652"/>
    <w:rsid w:val="008571E0"/>
    <w:rsid w:val="00866058"/>
    <w:rsid w:val="0087012C"/>
    <w:rsid w:val="00870376"/>
    <w:rsid w:val="008747FF"/>
    <w:rsid w:val="00875CFF"/>
    <w:rsid w:val="008767DC"/>
    <w:rsid w:val="00883FF7"/>
    <w:rsid w:val="00885D68"/>
    <w:rsid w:val="00887788"/>
    <w:rsid w:val="008908BE"/>
    <w:rsid w:val="00895566"/>
    <w:rsid w:val="00895D2A"/>
    <w:rsid w:val="008960B2"/>
    <w:rsid w:val="008B198A"/>
    <w:rsid w:val="008B6647"/>
    <w:rsid w:val="008D4EBA"/>
    <w:rsid w:val="008D5BBB"/>
    <w:rsid w:val="008E1BC2"/>
    <w:rsid w:val="008E2037"/>
    <w:rsid w:val="008F16A9"/>
    <w:rsid w:val="008F5B55"/>
    <w:rsid w:val="00904F98"/>
    <w:rsid w:val="00906A84"/>
    <w:rsid w:val="009074E1"/>
    <w:rsid w:val="0091420E"/>
    <w:rsid w:val="0091736D"/>
    <w:rsid w:val="009203DD"/>
    <w:rsid w:val="0092241C"/>
    <w:rsid w:val="009246F7"/>
    <w:rsid w:val="009264AE"/>
    <w:rsid w:val="00935287"/>
    <w:rsid w:val="009357A7"/>
    <w:rsid w:val="00937F8D"/>
    <w:rsid w:val="00942C6B"/>
    <w:rsid w:val="0094537B"/>
    <w:rsid w:val="00962C1A"/>
    <w:rsid w:val="009660EF"/>
    <w:rsid w:val="0099452A"/>
    <w:rsid w:val="009A0DB9"/>
    <w:rsid w:val="009A0DFF"/>
    <w:rsid w:val="009B0943"/>
    <w:rsid w:val="009C077E"/>
    <w:rsid w:val="009C4BF3"/>
    <w:rsid w:val="009D01FE"/>
    <w:rsid w:val="009E7B14"/>
    <w:rsid w:val="009F0C91"/>
    <w:rsid w:val="009F10C4"/>
    <w:rsid w:val="009F4299"/>
    <w:rsid w:val="009F56C6"/>
    <w:rsid w:val="009F6759"/>
    <w:rsid w:val="00A0051F"/>
    <w:rsid w:val="00A1259D"/>
    <w:rsid w:val="00A17587"/>
    <w:rsid w:val="00A178F3"/>
    <w:rsid w:val="00A24D30"/>
    <w:rsid w:val="00A25945"/>
    <w:rsid w:val="00A30C5E"/>
    <w:rsid w:val="00A3719A"/>
    <w:rsid w:val="00A45AD5"/>
    <w:rsid w:val="00A46F48"/>
    <w:rsid w:val="00A551EB"/>
    <w:rsid w:val="00A56E83"/>
    <w:rsid w:val="00A61067"/>
    <w:rsid w:val="00A61788"/>
    <w:rsid w:val="00A62241"/>
    <w:rsid w:val="00A65ABF"/>
    <w:rsid w:val="00A67FB8"/>
    <w:rsid w:val="00A751F6"/>
    <w:rsid w:val="00A83E65"/>
    <w:rsid w:val="00A85136"/>
    <w:rsid w:val="00A9420E"/>
    <w:rsid w:val="00A94AAC"/>
    <w:rsid w:val="00AA71A3"/>
    <w:rsid w:val="00AC2A44"/>
    <w:rsid w:val="00AD0C2A"/>
    <w:rsid w:val="00AD4DE6"/>
    <w:rsid w:val="00AF1689"/>
    <w:rsid w:val="00AF3838"/>
    <w:rsid w:val="00AF6D09"/>
    <w:rsid w:val="00B03DAD"/>
    <w:rsid w:val="00B05770"/>
    <w:rsid w:val="00B07DE4"/>
    <w:rsid w:val="00B07E75"/>
    <w:rsid w:val="00B25389"/>
    <w:rsid w:val="00B25F9B"/>
    <w:rsid w:val="00B27F9D"/>
    <w:rsid w:val="00B36349"/>
    <w:rsid w:val="00B41EDF"/>
    <w:rsid w:val="00B430BC"/>
    <w:rsid w:val="00B432BE"/>
    <w:rsid w:val="00B436B7"/>
    <w:rsid w:val="00B50A6A"/>
    <w:rsid w:val="00B53D5D"/>
    <w:rsid w:val="00B61449"/>
    <w:rsid w:val="00B62BB1"/>
    <w:rsid w:val="00B64811"/>
    <w:rsid w:val="00B66063"/>
    <w:rsid w:val="00B70231"/>
    <w:rsid w:val="00B7412F"/>
    <w:rsid w:val="00B741B9"/>
    <w:rsid w:val="00B74707"/>
    <w:rsid w:val="00B82485"/>
    <w:rsid w:val="00B845CA"/>
    <w:rsid w:val="00B96434"/>
    <w:rsid w:val="00BA207F"/>
    <w:rsid w:val="00BA34FF"/>
    <w:rsid w:val="00BB7B6F"/>
    <w:rsid w:val="00BB7CEE"/>
    <w:rsid w:val="00BC3DC8"/>
    <w:rsid w:val="00BC579C"/>
    <w:rsid w:val="00BD639D"/>
    <w:rsid w:val="00BE7C07"/>
    <w:rsid w:val="00BF0894"/>
    <w:rsid w:val="00C02E04"/>
    <w:rsid w:val="00C127DB"/>
    <w:rsid w:val="00C13AD2"/>
    <w:rsid w:val="00C13BED"/>
    <w:rsid w:val="00C16E19"/>
    <w:rsid w:val="00C16FEA"/>
    <w:rsid w:val="00C175F6"/>
    <w:rsid w:val="00C17EAB"/>
    <w:rsid w:val="00C357DC"/>
    <w:rsid w:val="00C367A1"/>
    <w:rsid w:val="00C52919"/>
    <w:rsid w:val="00C52D95"/>
    <w:rsid w:val="00C5419E"/>
    <w:rsid w:val="00C7209F"/>
    <w:rsid w:val="00C74D6C"/>
    <w:rsid w:val="00C82D82"/>
    <w:rsid w:val="00C94AB9"/>
    <w:rsid w:val="00C94EB1"/>
    <w:rsid w:val="00CA7560"/>
    <w:rsid w:val="00CC78C5"/>
    <w:rsid w:val="00CD4EB8"/>
    <w:rsid w:val="00CD6515"/>
    <w:rsid w:val="00CE5446"/>
    <w:rsid w:val="00CF1D8C"/>
    <w:rsid w:val="00CF5E03"/>
    <w:rsid w:val="00CF75D0"/>
    <w:rsid w:val="00D00002"/>
    <w:rsid w:val="00D02DB8"/>
    <w:rsid w:val="00D07D7C"/>
    <w:rsid w:val="00D12B5A"/>
    <w:rsid w:val="00D13D35"/>
    <w:rsid w:val="00D16D49"/>
    <w:rsid w:val="00D17A0E"/>
    <w:rsid w:val="00D20558"/>
    <w:rsid w:val="00D21AC5"/>
    <w:rsid w:val="00D22D37"/>
    <w:rsid w:val="00D2678B"/>
    <w:rsid w:val="00D27848"/>
    <w:rsid w:val="00D40E88"/>
    <w:rsid w:val="00D43B63"/>
    <w:rsid w:val="00D47623"/>
    <w:rsid w:val="00D63A59"/>
    <w:rsid w:val="00D651D7"/>
    <w:rsid w:val="00D87BD0"/>
    <w:rsid w:val="00D905B7"/>
    <w:rsid w:val="00D9201F"/>
    <w:rsid w:val="00DA00AB"/>
    <w:rsid w:val="00DA15D5"/>
    <w:rsid w:val="00DA2DBB"/>
    <w:rsid w:val="00DA3551"/>
    <w:rsid w:val="00DA3F5E"/>
    <w:rsid w:val="00DA478C"/>
    <w:rsid w:val="00DB52F2"/>
    <w:rsid w:val="00DC0518"/>
    <w:rsid w:val="00DD32DB"/>
    <w:rsid w:val="00DE188B"/>
    <w:rsid w:val="00DE31AB"/>
    <w:rsid w:val="00DF2119"/>
    <w:rsid w:val="00DF5026"/>
    <w:rsid w:val="00E004C9"/>
    <w:rsid w:val="00E0370B"/>
    <w:rsid w:val="00E05086"/>
    <w:rsid w:val="00E1266A"/>
    <w:rsid w:val="00E1633C"/>
    <w:rsid w:val="00E2466F"/>
    <w:rsid w:val="00E26628"/>
    <w:rsid w:val="00E309B4"/>
    <w:rsid w:val="00E34820"/>
    <w:rsid w:val="00E51FDF"/>
    <w:rsid w:val="00E56842"/>
    <w:rsid w:val="00E56F17"/>
    <w:rsid w:val="00E602D7"/>
    <w:rsid w:val="00E632A5"/>
    <w:rsid w:val="00E65E27"/>
    <w:rsid w:val="00E66001"/>
    <w:rsid w:val="00E677EB"/>
    <w:rsid w:val="00E7596F"/>
    <w:rsid w:val="00E854CB"/>
    <w:rsid w:val="00E857D7"/>
    <w:rsid w:val="00E91E56"/>
    <w:rsid w:val="00E931E0"/>
    <w:rsid w:val="00E9520F"/>
    <w:rsid w:val="00E96673"/>
    <w:rsid w:val="00E96CA3"/>
    <w:rsid w:val="00EA415B"/>
    <w:rsid w:val="00EB2106"/>
    <w:rsid w:val="00EC321F"/>
    <w:rsid w:val="00EC71FB"/>
    <w:rsid w:val="00ED6B8B"/>
    <w:rsid w:val="00EE0B1C"/>
    <w:rsid w:val="00EE0C9B"/>
    <w:rsid w:val="00EE1725"/>
    <w:rsid w:val="00EE7C68"/>
    <w:rsid w:val="00EF7D5F"/>
    <w:rsid w:val="00F01230"/>
    <w:rsid w:val="00F143FB"/>
    <w:rsid w:val="00F172FE"/>
    <w:rsid w:val="00F20E89"/>
    <w:rsid w:val="00F30D88"/>
    <w:rsid w:val="00F404CC"/>
    <w:rsid w:val="00F45EC0"/>
    <w:rsid w:val="00F52212"/>
    <w:rsid w:val="00F540F3"/>
    <w:rsid w:val="00F54F07"/>
    <w:rsid w:val="00F55C71"/>
    <w:rsid w:val="00F63893"/>
    <w:rsid w:val="00F65115"/>
    <w:rsid w:val="00F6641E"/>
    <w:rsid w:val="00F70CD6"/>
    <w:rsid w:val="00F72CA2"/>
    <w:rsid w:val="00F7606B"/>
    <w:rsid w:val="00F96FF3"/>
    <w:rsid w:val="00FA1C31"/>
    <w:rsid w:val="00FA1CB3"/>
    <w:rsid w:val="00FA2AA0"/>
    <w:rsid w:val="00FA3037"/>
    <w:rsid w:val="00FA6814"/>
    <w:rsid w:val="00FA78ED"/>
    <w:rsid w:val="00FB03DB"/>
    <w:rsid w:val="00FB16D4"/>
    <w:rsid w:val="00FB33E8"/>
    <w:rsid w:val="00FB7BF0"/>
    <w:rsid w:val="00FC5DF9"/>
    <w:rsid w:val="00FD0971"/>
    <w:rsid w:val="00FD3775"/>
    <w:rsid w:val="00FD7CF0"/>
    <w:rsid w:val="00FF3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E3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18"/>
  </w:style>
  <w:style w:type="paragraph" w:styleId="Heading1">
    <w:name w:val="heading 1"/>
    <w:basedOn w:val="Normal"/>
    <w:next w:val="Normal"/>
    <w:link w:val="Heading1Char"/>
    <w:uiPriority w:val="9"/>
    <w:qFormat/>
    <w:rsid w:val="00FB7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5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3F"/>
  </w:style>
  <w:style w:type="paragraph" w:styleId="Footer">
    <w:name w:val="footer"/>
    <w:basedOn w:val="Normal"/>
    <w:link w:val="FooterChar"/>
    <w:uiPriority w:val="99"/>
    <w:unhideWhenUsed/>
    <w:rsid w:val="0032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3F"/>
  </w:style>
  <w:style w:type="paragraph" w:styleId="BalloonText">
    <w:name w:val="Balloon Text"/>
    <w:basedOn w:val="Normal"/>
    <w:link w:val="BalloonTextChar"/>
    <w:uiPriority w:val="99"/>
    <w:semiHidden/>
    <w:unhideWhenUsed/>
    <w:rsid w:val="0032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4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3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7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B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E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18"/>
  </w:style>
  <w:style w:type="paragraph" w:styleId="Heading1">
    <w:name w:val="heading 1"/>
    <w:basedOn w:val="Normal"/>
    <w:next w:val="Normal"/>
    <w:link w:val="Heading1Char"/>
    <w:uiPriority w:val="9"/>
    <w:qFormat/>
    <w:rsid w:val="00FB7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B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5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8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3F"/>
  </w:style>
  <w:style w:type="paragraph" w:styleId="Footer">
    <w:name w:val="footer"/>
    <w:basedOn w:val="Normal"/>
    <w:link w:val="FooterChar"/>
    <w:uiPriority w:val="99"/>
    <w:unhideWhenUsed/>
    <w:rsid w:val="00321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3F"/>
  </w:style>
  <w:style w:type="paragraph" w:styleId="BalloonText">
    <w:name w:val="Balloon Text"/>
    <w:basedOn w:val="Normal"/>
    <w:link w:val="BalloonTextChar"/>
    <w:uiPriority w:val="99"/>
    <w:semiHidden/>
    <w:unhideWhenUsed/>
    <w:rsid w:val="00321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3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40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3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7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B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E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jirata2010mot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rma.sahilu@aau.edu.e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girma.asefa@haramaya.edu.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ks@iitg.ac.in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STRO~1\AppData\Local\Temp\Baanee%20CV,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6442D-27E4-45D1-9B76-D505FB6B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Baanee CV,</Template>
  <TotalTime>1539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Engineer!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 2520</dc:creator>
  <cp:lastModifiedBy>User</cp:lastModifiedBy>
  <cp:revision>144</cp:revision>
  <cp:lastPrinted>2024-10-12T08:34:00Z</cp:lastPrinted>
  <dcterms:created xsi:type="dcterms:W3CDTF">2022-07-10T17:55:00Z</dcterms:created>
  <dcterms:modified xsi:type="dcterms:W3CDTF">2024-10-12T08:34:00Z</dcterms:modified>
</cp:coreProperties>
</file>